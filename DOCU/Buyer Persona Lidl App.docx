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03519" w14:textId="57354722" w:rsidR="00E31291" w:rsidRPr="00F700D1" w:rsidRDefault="00EC574E">
      <w:pPr>
        <w:pStyle w:val="berschrift1"/>
      </w:pPr>
      <w:proofErr w:type="spellStart"/>
      <w:r>
        <w:t>Buyer</w:t>
      </w:r>
      <w:proofErr w:type="spellEnd"/>
      <w:r>
        <w:t xml:space="preserve"> Persona Lidl App</w:t>
      </w:r>
    </w:p>
    <w:p w14:paraId="05C88D06" w14:textId="54AE289F" w:rsidR="00E31291" w:rsidRDefault="00EC574E" w:rsidP="00EC574E">
      <w:pPr>
        <w:pStyle w:val="Aufzhlungszeichen"/>
      </w:pPr>
      <w:r>
        <w:t>Lisa, Studentin, 24 Jahre alt, lebt in Frankfurt am Main</w:t>
      </w:r>
      <w:r w:rsidR="006B4551">
        <w:t xml:space="preserve"> in einer WG</w:t>
      </w:r>
    </w:p>
    <w:p w14:paraId="6575EC4B" w14:textId="44D286C4" w:rsidR="00EC574E" w:rsidRDefault="00EC574E" w:rsidP="00EC574E">
      <w:pPr>
        <w:pStyle w:val="Aufzhlungszeichen"/>
      </w:pPr>
      <w:r>
        <w:t xml:space="preserve">Internet- sowie </w:t>
      </w:r>
      <w:proofErr w:type="spellStart"/>
      <w:r>
        <w:t>Social</w:t>
      </w:r>
      <w:proofErr w:type="spellEnd"/>
      <w:r>
        <w:t>-Media-affin</w:t>
      </w:r>
    </w:p>
    <w:p w14:paraId="5B88DC1A" w14:textId="27EFCC91" w:rsidR="00EC574E" w:rsidRDefault="00EC574E" w:rsidP="00EC574E">
      <w:pPr>
        <w:pStyle w:val="Aufzhlungszeichen"/>
      </w:pPr>
      <w:r>
        <w:t>Nutzt Apps, die ihren Alltag vereinfachen</w:t>
      </w:r>
    </w:p>
    <w:p w14:paraId="3587AE6B" w14:textId="5DD24DE6" w:rsidR="00FF3756" w:rsidRDefault="00FF3756" w:rsidP="00EC574E">
      <w:pPr>
        <w:pStyle w:val="Aufzhlungszeichen"/>
      </w:pPr>
      <w:r>
        <w:t>Abonniert gerne Newsletter</w:t>
      </w:r>
      <w:r w:rsidR="004A2CD3">
        <w:t>, um die neusten Angebote nicht zu verpassen</w:t>
      </w:r>
    </w:p>
    <w:p w14:paraId="257036FB" w14:textId="6D9BE6D9" w:rsidR="00EC574E" w:rsidRDefault="00EC574E" w:rsidP="00EC574E">
      <w:pPr>
        <w:pStyle w:val="Aufzhlungszeichen"/>
      </w:pPr>
      <w:r>
        <w:t>Politisch und sozial engagiert</w:t>
      </w:r>
    </w:p>
    <w:p w14:paraId="10F3F9DD" w14:textId="39BA54FF" w:rsidR="00EC574E" w:rsidRDefault="00EC574E" w:rsidP="00EC574E">
      <w:pPr>
        <w:pStyle w:val="Aufzhlungszeichen"/>
      </w:pPr>
      <w:r>
        <w:t>Interessiert an nachhaltigen Produkten</w:t>
      </w:r>
    </w:p>
    <w:p w14:paraId="3C5B8857" w14:textId="7BE1F8DA" w:rsidR="00EC574E" w:rsidRDefault="00EC574E" w:rsidP="00EC574E">
      <w:pPr>
        <w:pStyle w:val="Aufzhlungszeichen"/>
      </w:pPr>
      <w:r>
        <w:t>Plant gerne ihre Einkäufe und kauft selten impulsiv</w:t>
      </w:r>
    </w:p>
    <w:p w14:paraId="14FB8F94" w14:textId="1953D86B" w:rsidR="004A2CD3" w:rsidRDefault="00EC574E" w:rsidP="004A2CD3">
      <w:pPr>
        <w:pStyle w:val="Aufzhlungszeichen"/>
      </w:pPr>
      <w:r>
        <w:t>Interesse an qualitativ hochwertigen Produkten, die jedoch nicht überteuert sind</w:t>
      </w:r>
    </w:p>
    <w:p w14:paraId="40A23579" w14:textId="216D5A94" w:rsidR="00300A60" w:rsidRDefault="00300A60" w:rsidP="004A2CD3">
      <w:pPr>
        <w:pStyle w:val="Aufzhlungszeichen"/>
      </w:pPr>
      <w:r>
        <w:t>Hobbies: Lesen, Sport, Reisen</w:t>
      </w:r>
    </w:p>
    <w:p w14:paraId="32E50B45" w14:textId="17EE18FB" w:rsidR="004A2CD3" w:rsidRDefault="004A2CD3" w:rsidP="004A2CD3">
      <w:pPr>
        <w:pStyle w:val="Aufzhlungszeichen"/>
        <w:numPr>
          <w:ilvl w:val="0"/>
          <w:numId w:val="0"/>
        </w:numPr>
        <w:ind w:left="432" w:hanging="432"/>
      </w:pPr>
    </w:p>
    <w:p w14:paraId="24411C08" w14:textId="70DD1BA2" w:rsidR="004A2CD3" w:rsidRDefault="004A2CD3" w:rsidP="004A2CD3">
      <w:pPr>
        <w:pStyle w:val="Aufzhlungszeichen"/>
        <w:numPr>
          <w:ilvl w:val="0"/>
          <w:numId w:val="0"/>
        </w:numPr>
        <w:ind w:left="432" w:hanging="432"/>
      </w:pPr>
    </w:p>
    <w:p w14:paraId="6D7A0B4D" w14:textId="7E106B5A" w:rsidR="004A2CD3" w:rsidRDefault="004A2CD3" w:rsidP="004A2CD3">
      <w:pPr>
        <w:pStyle w:val="Aufzhlungszeichen"/>
        <w:numPr>
          <w:ilvl w:val="0"/>
          <w:numId w:val="0"/>
        </w:numPr>
        <w:ind w:left="432" w:hanging="432"/>
      </w:pPr>
    </w:p>
    <w:p w14:paraId="56F34891" w14:textId="2468D8CF" w:rsidR="004A2CD3" w:rsidRDefault="004A2CD3" w:rsidP="004A2CD3">
      <w:pPr>
        <w:pStyle w:val="Aufzhlungszeichen"/>
      </w:pPr>
      <w:r>
        <w:t>Martin, Bürokaufmann, 46 Jahre alt, lebt in Eschborn</w:t>
      </w:r>
      <w:r w:rsidR="006B4551">
        <w:t xml:space="preserve"> in einem Haus</w:t>
      </w:r>
    </w:p>
    <w:p w14:paraId="2FB2E67F" w14:textId="143A3D71" w:rsidR="00300A60" w:rsidRDefault="00300A60" w:rsidP="004A2CD3">
      <w:pPr>
        <w:pStyle w:val="Aufzhlungszeichen"/>
      </w:pPr>
      <w:r>
        <w:t>Verheiratet, zwei Kinder</w:t>
      </w:r>
    </w:p>
    <w:p w14:paraId="7AA6A1EB" w14:textId="0680ABF5" w:rsidR="004A2CD3" w:rsidRDefault="00300A60" w:rsidP="004A2CD3">
      <w:pPr>
        <w:pStyle w:val="Aufzhlungszeichen"/>
      </w:pPr>
      <w:r>
        <w:t>Internetaffin</w:t>
      </w:r>
      <w:r w:rsidR="00AE002A">
        <w:t xml:space="preserve"> (Kauft regelmäßig in Onlineshops ein)</w:t>
      </w:r>
    </w:p>
    <w:p w14:paraId="0D62712B" w14:textId="59417CAB" w:rsidR="00300A60" w:rsidRDefault="00300A60" w:rsidP="004A2CD3">
      <w:pPr>
        <w:pStyle w:val="Aufzhlungszeichen"/>
      </w:pPr>
      <w:r>
        <w:t>Nutzt ebenfalls einige Apps, die den Alltag vereinfachen (unter anderem die Lidl App)</w:t>
      </w:r>
    </w:p>
    <w:p w14:paraId="40589625" w14:textId="65376C42" w:rsidR="00300A60" w:rsidRDefault="00300A60" w:rsidP="004A2CD3">
      <w:pPr>
        <w:pStyle w:val="Aufzhlungszeichen"/>
      </w:pPr>
      <w:r>
        <w:t>Nimmt gerne an Gewinnspielen teil</w:t>
      </w:r>
    </w:p>
    <w:p w14:paraId="1A41067B" w14:textId="6A274337" w:rsidR="00300A60" w:rsidRDefault="00914BF8" w:rsidP="004A2CD3">
      <w:pPr>
        <w:pStyle w:val="Aufzhlungszeichen"/>
      </w:pPr>
      <w:r>
        <w:t>Hobbysportler (Radfahren, Ski fahren</w:t>
      </w:r>
      <w:r w:rsidR="003C4F01">
        <w:t>, Tennis</w:t>
      </w:r>
      <w:r>
        <w:t>)</w:t>
      </w:r>
      <w:r w:rsidR="003C4F01">
        <w:t xml:space="preserve"> und Familienvater</w:t>
      </w:r>
    </w:p>
    <w:p w14:paraId="6C8AF727" w14:textId="7F4A85F8" w:rsidR="003C4F01" w:rsidRDefault="003C4F01" w:rsidP="004A2CD3">
      <w:pPr>
        <w:pStyle w:val="Aufzhlungszeichen"/>
      </w:pPr>
      <w:r>
        <w:t>Kinder sind beide sportlich aktiv (Fußball &amp; Reiten)</w:t>
      </w:r>
    </w:p>
    <w:p w14:paraId="690277FF" w14:textId="183DDB20" w:rsidR="003C4F01" w:rsidRDefault="003C4F01" w:rsidP="004A2CD3">
      <w:pPr>
        <w:pStyle w:val="Aufzhlungszeichen"/>
      </w:pPr>
      <w:r>
        <w:t>Hobbies: Grillen, Kochen, Sport</w:t>
      </w:r>
    </w:p>
    <w:p w14:paraId="180C0B42" w14:textId="21189209" w:rsidR="003C4F01" w:rsidRDefault="003C4F01" w:rsidP="003C4F01">
      <w:pPr>
        <w:pStyle w:val="Aufzhlungszeichen"/>
        <w:numPr>
          <w:ilvl w:val="0"/>
          <w:numId w:val="0"/>
        </w:numPr>
        <w:ind w:left="432" w:hanging="432"/>
      </w:pPr>
    </w:p>
    <w:p w14:paraId="46A71971" w14:textId="4F38F314" w:rsidR="003C4F01" w:rsidRDefault="003C4F01" w:rsidP="003C4F01">
      <w:pPr>
        <w:pStyle w:val="Aufzhlungszeichen"/>
      </w:pPr>
      <w:r>
        <w:lastRenderedPageBreak/>
        <w:t>Peter, 29 Jahre alt, lebt in Frankfurt am Stadtrand in einer Eigentumswohnung</w:t>
      </w:r>
    </w:p>
    <w:p w14:paraId="56D22A4B" w14:textId="42B686A9" w:rsidR="003C4F01" w:rsidRDefault="003C4F01" w:rsidP="003C4F01">
      <w:pPr>
        <w:pStyle w:val="Aufzhlungszeichen"/>
      </w:pPr>
      <w:r>
        <w:t>Single, keine Kinder</w:t>
      </w:r>
    </w:p>
    <w:p w14:paraId="6F58E19A" w14:textId="36A71A5A" w:rsidR="003C4F01" w:rsidRDefault="003C4F01" w:rsidP="003C4F01">
      <w:pPr>
        <w:pStyle w:val="Aufzhlungszeichen"/>
      </w:pPr>
      <w:r>
        <w:t>Investmentbanker (Berufseinsteiger)</w:t>
      </w:r>
    </w:p>
    <w:p w14:paraId="665BE4D0" w14:textId="43D2FADA" w:rsidR="003C4F01" w:rsidRDefault="003C4F01" w:rsidP="003C4F01">
      <w:pPr>
        <w:pStyle w:val="Aufzhlungszeichen"/>
      </w:pPr>
      <w:r>
        <w:t xml:space="preserve">Internet- und </w:t>
      </w:r>
      <w:proofErr w:type="spellStart"/>
      <w:r>
        <w:t>Social</w:t>
      </w:r>
      <w:proofErr w:type="spellEnd"/>
      <w:r>
        <w:t>-Media-affin</w:t>
      </w:r>
    </w:p>
    <w:p w14:paraId="2E0E3EA2" w14:textId="6D3FE9AA" w:rsidR="004A2CD3" w:rsidRDefault="003C4F01" w:rsidP="003C4F01">
      <w:pPr>
        <w:pStyle w:val="Aufzhlungszeichen"/>
      </w:pPr>
      <w:r>
        <w:t>Wenig Zeit für Wocheneinkäufe, Haushalt, etc. fixiert auf Beruf</w:t>
      </w:r>
    </w:p>
    <w:p w14:paraId="47F41020" w14:textId="49461D9C" w:rsidR="003C4F01" w:rsidRDefault="003C4F01" w:rsidP="003C4F01">
      <w:pPr>
        <w:pStyle w:val="Aufzhlungszeichen"/>
      </w:pPr>
      <w:r>
        <w:t>Plant einmal wöchentlich seine Einkäufe, kein Impulsiv Käufer</w:t>
      </w:r>
    </w:p>
    <w:p w14:paraId="21EAC3E3" w14:textId="32BD95E1" w:rsidR="006A4420" w:rsidRDefault="006A4420" w:rsidP="003C4F01">
      <w:pPr>
        <w:pStyle w:val="Aufzhlungszeichen"/>
      </w:pPr>
      <w:r>
        <w:t>Nutzt zu 90% Lieferservices oder Onlineshops</w:t>
      </w:r>
    </w:p>
    <w:p w14:paraId="2E2BBA25" w14:textId="6E3AD91B" w:rsidR="001819AA" w:rsidRPr="00F700D1" w:rsidRDefault="001819AA" w:rsidP="003C4F01">
      <w:pPr>
        <w:pStyle w:val="Aufzhlungszeichen"/>
      </w:pPr>
      <w:r>
        <w:t xml:space="preserve">Hobbies: </w:t>
      </w:r>
      <w:r w:rsidR="00A3654F">
        <w:t xml:space="preserve">Golf, Autos, </w:t>
      </w:r>
      <w:r w:rsidR="00C13711">
        <w:t>Uhren</w:t>
      </w:r>
    </w:p>
    <w:sectPr w:rsidR="001819AA" w:rsidRPr="00F700D1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9AAF3" w14:textId="77777777" w:rsidR="006C766B" w:rsidRDefault="006C766B">
      <w:r>
        <w:separator/>
      </w:r>
    </w:p>
    <w:p w14:paraId="35B00EA9" w14:textId="77777777" w:rsidR="006C766B" w:rsidRDefault="006C766B"/>
  </w:endnote>
  <w:endnote w:type="continuationSeparator" w:id="0">
    <w:p w14:paraId="334AA7F7" w14:textId="77777777" w:rsidR="006C766B" w:rsidRDefault="006C766B">
      <w:r>
        <w:continuationSeparator/>
      </w:r>
    </w:p>
    <w:p w14:paraId="521A814D" w14:textId="77777777" w:rsidR="006C766B" w:rsidRDefault="006C76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9E568" w14:textId="77777777"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25379" w14:textId="77777777" w:rsidR="006C766B" w:rsidRDefault="006C766B">
      <w:r>
        <w:separator/>
      </w:r>
    </w:p>
    <w:p w14:paraId="1F491383" w14:textId="77777777" w:rsidR="006C766B" w:rsidRDefault="006C766B"/>
  </w:footnote>
  <w:footnote w:type="continuationSeparator" w:id="0">
    <w:p w14:paraId="77091959" w14:textId="77777777" w:rsidR="006C766B" w:rsidRDefault="006C766B">
      <w:r>
        <w:continuationSeparator/>
      </w:r>
    </w:p>
    <w:p w14:paraId="331E6039" w14:textId="77777777" w:rsidR="006C766B" w:rsidRDefault="006C76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E000A"/>
    <w:multiLevelType w:val="hybridMultilevel"/>
    <w:tmpl w:val="12D4B9A0"/>
    <w:lvl w:ilvl="0" w:tplc="FA0C5B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4E"/>
    <w:rsid w:val="001819AA"/>
    <w:rsid w:val="00300A60"/>
    <w:rsid w:val="003C4F01"/>
    <w:rsid w:val="004A2CD3"/>
    <w:rsid w:val="00662B2D"/>
    <w:rsid w:val="006A4420"/>
    <w:rsid w:val="006B4551"/>
    <w:rsid w:val="006C766B"/>
    <w:rsid w:val="00716A8D"/>
    <w:rsid w:val="00914BF8"/>
    <w:rsid w:val="00A3654F"/>
    <w:rsid w:val="00AD549D"/>
    <w:rsid w:val="00AE002A"/>
    <w:rsid w:val="00B87C3E"/>
    <w:rsid w:val="00C13711"/>
    <w:rsid w:val="00C51427"/>
    <w:rsid w:val="00E31291"/>
    <w:rsid w:val="00EC574E"/>
    <w:rsid w:val="00F700D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41128"/>
  <w15:chartTrackingRefBased/>
  <w15:docId w15:val="{68661A04-F11A-4441-BB78-6FCE66D8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olindiener/Library/Containers/com.microsoft.Word/Data/Library/Application%20Support/Microsoft/Office/16.0/DTS/de-DE%7bEA86BDFA-C9B3-F94C-B071-E604DCA3DD11%7d/%7b771EFE5E-EFA0-C34B-81DC-D441CE2A913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2</Pages>
  <Words>172</Words>
  <Characters>1085</Characters>
  <Application>Microsoft Office Word</Application>
  <DocSecurity>0</DocSecurity>
  <Lines>9</Lines>
  <Paragraphs>2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4" baseType="lpstr">
      <vt:lpstr/>
      <vt:lpstr>Buyers Persona Lidl App</vt:lpstr>
      <vt:lpstr/>
      <vt:lpstr>&lt;Lorem Ipsum&gt;</vt:lpstr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s170325</dc:creator>
  <cp:keywords/>
  <dc:description/>
  <cp:lastModifiedBy>Carolin Diener</cp:lastModifiedBy>
  <cp:revision>2</cp:revision>
  <dcterms:created xsi:type="dcterms:W3CDTF">2021-05-16T13:40:00Z</dcterms:created>
  <dcterms:modified xsi:type="dcterms:W3CDTF">2021-05-16T13:40:00Z</dcterms:modified>
</cp:coreProperties>
</file>